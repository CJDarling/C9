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5E" w:rsidRDefault="00DD5247">
      <w:r>
        <w:t>PAIR PROGRAMMING LOG SPRINT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8"/>
        <w:gridCol w:w="1065"/>
        <w:gridCol w:w="1017"/>
        <w:gridCol w:w="1392"/>
        <w:gridCol w:w="1928"/>
        <w:gridCol w:w="1115"/>
        <w:gridCol w:w="1221"/>
      </w:tblGrid>
      <w:tr w:rsidR="006B2D8B" w:rsidTr="006B2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Default="002240A6">
            <w:r>
              <w:t>Date</w:t>
            </w:r>
          </w:p>
        </w:tc>
        <w:tc>
          <w:tcPr>
            <w:tcW w:w="1094" w:type="dxa"/>
          </w:tcPr>
          <w:p w:rsidR="002240A6" w:rsidRDefault="002240A6" w:rsidP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session started</w:t>
            </w:r>
          </w:p>
        </w:tc>
        <w:tc>
          <w:tcPr>
            <w:tcW w:w="1025" w:type="dxa"/>
          </w:tcPr>
          <w:p w:rsidR="002240A6" w:rsidRDefault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lines of code written</w:t>
            </w:r>
          </w:p>
        </w:tc>
        <w:tc>
          <w:tcPr>
            <w:tcW w:w="1396" w:type="dxa"/>
          </w:tcPr>
          <w:p w:rsidR="002240A6" w:rsidRDefault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2006" w:type="dxa"/>
          </w:tcPr>
          <w:p w:rsidR="002240A6" w:rsidRDefault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993" w:type="dxa"/>
          </w:tcPr>
          <w:p w:rsidR="002240A6" w:rsidRDefault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spotted</w:t>
            </w:r>
          </w:p>
        </w:tc>
        <w:tc>
          <w:tcPr>
            <w:tcW w:w="1224" w:type="dxa"/>
          </w:tcPr>
          <w:p w:rsidR="002240A6" w:rsidRDefault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B2D8B" w:rsidTr="006B2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Pr="006B2D8B" w:rsidRDefault="006B2D8B">
            <w:pPr>
              <w:rPr>
                <w:b w:val="0"/>
              </w:rPr>
            </w:pPr>
            <w:r w:rsidRPr="006B2D8B">
              <w:rPr>
                <w:b w:val="0"/>
              </w:rPr>
              <w:t>23/10/2018</w:t>
            </w:r>
          </w:p>
        </w:tc>
        <w:tc>
          <w:tcPr>
            <w:tcW w:w="1094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pm</w:t>
            </w:r>
          </w:p>
        </w:tc>
        <w:tc>
          <w:tcPr>
            <w:tcW w:w="1025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6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Callum</w:t>
            </w:r>
          </w:p>
        </w:tc>
        <w:tc>
          <w:tcPr>
            <w:tcW w:w="2006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to the database</w:t>
            </w:r>
          </w:p>
        </w:tc>
        <w:tc>
          <w:tcPr>
            <w:tcW w:w="993" w:type="dxa"/>
          </w:tcPr>
          <w:p w:rsidR="002240A6" w:rsidRDefault="00C96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4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D8B" w:rsidTr="006B2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Default="006B2D8B">
            <w:r w:rsidRPr="006B2D8B">
              <w:rPr>
                <w:b w:val="0"/>
              </w:rPr>
              <w:t>23/10/2018</w:t>
            </w:r>
          </w:p>
        </w:tc>
        <w:tc>
          <w:tcPr>
            <w:tcW w:w="1094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13:50 pm</w:t>
            </w:r>
          </w:p>
        </w:tc>
        <w:tc>
          <w:tcPr>
            <w:tcW w:w="1025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96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Giulia</w:t>
            </w:r>
          </w:p>
        </w:tc>
        <w:tc>
          <w:tcPr>
            <w:tcW w:w="2006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interface, labels, text areas, search button</w:t>
            </w:r>
          </w:p>
        </w:tc>
        <w:tc>
          <w:tcPr>
            <w:tcW w:w="993" w:type="dxa"/>
          </w:tcPr>
          <w:p w:rsidR="002240A6" w:rsidRDefault="00C96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4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D8B" w:rsidTr="006B2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Pr="006B2D8B" w:rsidRDefault="006B2D8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Pr="006B2D8B">
              <w:rPr>
                <w:b w:val="0"/>
              </w:rPr>
              <w:t>/10/2018</w:t>
            </w:r>
          </w:p>
        </w:tc>
        <w:tc>
          <w:tcPr>
            <w:tcW w:w="1094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B2D8B">
              <w:t>4:20 pm</w:t>
            </w:r>
          </w:p>
        </w:tc>
        <w:tc>
          <w:tcPr>
            <w:tcW w:w="1025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6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Callum</w:t>
            </w:r>
          </w:p>
        </w:tc>
        <w:tc>
          <w:tcPr>
            <w:tcW w:w="2006" w:type="dxa"/>
          </w:tcPr>
          <w:p w:rsidR="002240A6" w:rsidRDefault="006B2D8B" w:rsidP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Improvement of </w:t>
            </w:r>
            <w:r w:rsidR="002240A6">
              <w:t xml:space="preserve">the film information </w:t>
            </w:r>
            <w:r>
              <w:t>format</w:t>
            </w:r>
          </w:p>
        </w:tc>
        <w:tc>
          <w:tcPr>
            <w:tcW w:w="993" w:type="dxa"/>
          </w:tcPr>
          <w:p w:rsidR="002240A6" w:rsidRDefault="00C96DD1" w:rsidP="00C96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Giulia noticed that there were some additional spaces between some words</w:t>
            </w:r>
          </w:p>
        </w:tc>
        <w:tc>
          <w:tcPr>
            <w:tcW w:w="1224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D8B" w:rsidTr="006B2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Default="006B2D8B">
            <w:r w:rsidRPr="006B2D8B">
              <w:rPr>
                <w:b w:val="0"/>
              </w:rPr>
              <w:t>26/10/2018</w:t>
            </w:r>
          </w:p>
        </w:tc>
        <w:tc>
          <w:tcPr>
            <w:tcW w:w="1094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025" w:type="dxa"/>
          </w:tcPr>
          <w:p w:rsidR="002240A6" w:rsidRDefault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6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Giulia</w:t>
            </w:r>
          </w:p>
        </w:tc>
        <w:tc>
          <w:tcPr>
            <w:tcW w:w="2006" w:type="dxa"/>
          </w:tcPr>
          <w:p w:rsidR="002240A6" w:rsidRDefault="002240A6" w:rsidP="006B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 of the view list to display the wish list and the “Save” </w:t>
            </w:r>
            <w:r w:rsidR="006B2D8B">
              <w:t>button</w:t>
            </w:r>
          </w:p>
        </w:tc>
        <w:tc>
          <w:tcPr>
            <w:tcW w:w="993" w:type="dxa"/>
          </w:tcPr>
          <w:p w:rsidR="002240A6" w:rsidRDefault="00C96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Callum spotted that </w:t>
            </w:r>
          </w:p>
        </w:tc>
        <w:tc>
          <w:tcPr>
            <w:tcW w:w="1224" w:type="dxa"/>
          </w:tcPr>
          <w:p w:rsidR="002240A6" w:rsidRDefault="0022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5247" w:rsidRDefault="00DD5247"/>
    <w:p w:rsidR="00DC6064" w:rsidRDefault="00DC6064" w:rsidP="00DC6064">
      <w:r>
        <w:t xml:space="preserve">PAIR PROGRAMMING </w:t>
      </w:r>
      <w:r>
        <w:t>LOG SPRINT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8"/>
        <w:gridCol w:w="1098"/>
        <w:gridCol w:w="1228"/>
        <w:gridCol w:w="1505"/>
        <w:gridCol w:w="1479"/>
        <w:gridCol w:w="1037"/>
        <w:gridCol w:w="1391"/>
      </w:tblGrid>
      <w:tr w:rsidR="002240A6" w:rsidTr="00224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Default="002240A6" w:rsidP="00284E09">
            <w:r>
              <w:t>Date</w:t>
            </w:r>
          </w:p>
        </w:tc>
        <w:tc>
          <w:tcPr>
            <w:tcW w:w="1098" w:type="dxa"/>
          </w:tcPr>
          <w:p w:rsidR="002240A6" w:rsidRDefault="002240A6" w:rsidP="0022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r>
              <w:t>session started</w:t>
            </w:r>
          </w:p>
        </w:tc>
        <w:tc>
          <w:tcPr>
            <w:tcW w:w="1228" w:type="dxa"/>
          </w:tcPr>
          <w:p w:rsidR="002240A6" w:rsidRDefault="002240A6" w:rsidP="00284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lines of code written</w:t>
            </w:r>
          </w:p>
        </w:tc>
        <w:tc>
          <w:tcPr>
            <w:tcW w:w="1505" w:type="dxa"/>
          </w:tcPr>
          <w:p w:rsidR="002240A6" w:rsidRDefault="002240A6" w:rsidP="00284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1479" w:type="dxa"/>
          </w:tcPr>
          <w:p w:rsidR="002240A6" w:rsidRDefault="002240A6" w:rsidP="00284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037" w:type="dxa"/>
          </w:tcPr>
          <w:p w:rsidR="002240A6" w:rsidRDefault="002240A6" w:rsidP="00284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Errors</w:t>
            </w:r>
            <w:r>
              <w:t xml:space="preserve"> spotted</w:t>
            </w:r>
          </w:p>
        </w:tc>
        <w:tc>
          <w:tcPr>
            <w:tcW w:w="1391" w:type="dxa"/>
          </w:tcPr>
          <w:p w:rsidR="002240A6" w:rsidRDefault="002240A6" w:rsidP="00284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240A6" w:rsidTr="0022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Pr="002240A6" w:rsidRDefault="002240A6" w:rsidP="00284E09">
            <w:pPr>
              <w:rPr>
                <w:b w:val="0"/>
              </w:rPr>
            </w:pPr>
            <w:r w:rsidRPr="002240A6">
              <w:rPr>
                <w:b w:val="0"/>
              </w:rPr>
              <w:t>7/11/2018</w:t>
            </w:r>
          </w:p>
        </w:tc>
        <w:tc>
          <w:tcPr>
            <w:tcW w:w="1098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 pm</w:t>
            </w:r>
          </w:p>
        </w:tc>
        <w:tc>
          <w:tcPr>
            <w:tcW w:w="1228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05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Giulia</w:t>
            </w:r>
          </w:p>
        </w:tc>
        <w:tc>
          <w:tcPr>
            <w:tcW w:w="1479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the “Remove” button to remove items from the wish list</w:t>
            </w:r>
          </w:p>
        </w:tc>
        <w:tc>
          <w:tcPr>
            <w:tcW w:w="1037" w:type="dxa"/>
          </w:tcPr>
          <w:p w:rsidR="002240A6" w:rsidRDefault="00C96DD1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Callum noticed that when clicking on the button, only some of the checked items in the list were removed</w:t>
            </w:r>
          </w:p>
        </w:tc>
        <w:tc>
          <w:tcPr>
            <w:tcW w:w="1391" w:type="dxa"/>
          </w:tcPr>
          <w:p w:rsidR="002240A6" w:rsidRDefault="002240A6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0A6" w:rsidTr="0022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Default="002240A6" w:rsidP="00284E09">
            <w:r w:rsidRPr="002240A6">
              <w:rPr>
                <w:b w:val="0"/>
              </w:rPr>
              <w:t>7/11/2018</w:t>
            </w:r>
          </w:p>
        </w:tc>
        <w:tc>
          <w:tcPr>
            <w:tcW w:w="1098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 pm</w:t>
            </w:r>
          </w:p>
        </w:tc>
        <w:tc>
          <w:tcPr>
            <w:tcW w:w="1228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05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Callum</w:t>
            </w:r>
          </w:p>
        </w:tc>
        <w:tc>
          <w:tcPr>
            <w:tcW w:w="1479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to the second </w:t>
            </w:r>
            <w:r>
              <w:lastRenderedPageBreak/>
              <w:t>database and formatting the information received from the server</w:t>
            </w:r>
          </w:p>
        </w:tc>
        <w:tc>
          <w:tcPr>
            <w:tcW w:w="1037" w:type="dxa"/>
          </w:tcPr>
          <w:p w:rsidR="002240A6" w:rsidRDefault="00C96DD1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</w:p>
        </w:tc>
        <w:tc>
          <w:tcPr>
            <w:tcW w:w="1391" w:type="dxa"/>
          </w:tcPr>
          <w:p w:rsidR="002240A6" w:rsidRDefault="002240A6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0A6" w:rsidTr="0022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240A6" w:rsidRPr="002240A6" w:rsidRDefault="002240A6" w:rsidP="00284E09">
            <w:pPr>
              <w:rPr>
                <w:b w:val="0"/>
              </w:rPr>
            </w:pPr>
            <w:r w:rsidRPr="002240A6">
              <w:rPr>
                <w:b w:val="0"/>
              </w:rPr>
              <w:t>18/11/2018</w:t>
            </w:r>
          </w:p>
        </w:tc>
        <w:tc>
          <w:tcPr>
            <w:tcW w:w="1098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pm</w:t>
            </w:r>
          </w:p>
        </w:tc>
        <w:tc>
          <w:tcPr>
            <w:tcW w:w="1228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5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Giulia</w:t>
            </w:r>
          </w:p>
        </w:tc>
        <w:tc>
          <w:tcPr>
            <w:tcW w:w="1479" w:type="dxa"/>
          </w:tcPr>
          <w:p w:rsidR="002240A6" w:rsidRDefault="006B2D8B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a second “Search” button</w:t>
            </w:r>
          </w:p>
        </w:tc>
        <w:tc>
          <w:tcPr>
            <w:tcW w:w="1037" w:type="dxa"/>
          </w:tcPr>
          <w:p w:rsidR="002240A6" w:rsidRDefault="002240A6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2240A6" w:rsidRDefault="00C96DD1" w:rsidP="0028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</w:tr>
    </w:tbl>
    <w:p w:rsidR="00DC6064" w:rsidRDefault="00DC6064"/>
    <w:sectPr w:rsidR="00DC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47"/>
    <w:rsid w:val="002240A6"/>
    <w:rsid w:val="006B2D8B"/>
    <w:rsid w:val="00B94F5E"/>
    <w:rsid w:val="00C96DD1"/>
    <w:rsid w:val="00DC6064"/>
    <w:rsid w:val="00D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5759-ACD5-4892-950F-58101475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5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64805A1B</Template>
  <TotalTime>54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Muscara</dc:creator>
  <cp:keywords/>
  <dc:description/>
  <cp:lastModifiedBy>Giulia Muscara (17686603)</cp:lastModifiedBy>
  <cp:revision>1</cp:revision>
  <dcterms:created xsi:type="dcterms:W3CDTF">2018-11-23T16:50:00Z</dcterms:created>
  <dcterms:modified xsi:type="dcterms:W3CDTF">2018-11-23T17:44:00Z</dcterms:modified>
</cp:coreProperties>
</file>